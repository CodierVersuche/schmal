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8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283"/>
        <w:gridCol w:w="6595"/>
      </w:tblGrid>
      <w:tr w:rsidR="001B2ABD" w14:paraId="4597737A" w14:textId="77777777" w:rsidTr="00BA095F">
        <w:trPr>
          <w:trHeight w:val="1330"/>
        </w:trPr>
        <w:tc>
          <w:tcPr>
            <w:tcW w:w="3970" w:type="dxa"/>
            <w:vAlign w:val="bottom"/>
          </w:tcPr>
          <w:p w14:paraId="2233D228" w14:textId="412E7AC8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0AFEA5" wp14:editId="179D4781">
                      <wp:extent cx="720000" cy="720000"/>
                      <wp:effectExtent l="0" t="0" r="4445" b="44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9BB50A" id="Oval 2" o:spid="_x0000_s1026" alt="Title: Professional Headshot of Man" style="width:56.7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" fillcolor="#4d746b [2152]" stroked="f">
                      <v:fill color2="#afcac4 [1944]" rotate="t" angle="180" colors="0 #4e756c;31457f #7faaa0;1 #b0cac4" focus="100%" type="gradient"/>
                      <v:textbox inset=",0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</w:tcPr>
          <w:p w14:paraId="3912197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  <w:vAlign w:val="bottom"/>
          </w:tcPr>
          <w:p w14:paraId="7FEB4CB2" w14:textId="54352A12" w:rsidR="001B2ABD" w:rsidRPr="00233C6F" w:rsidRDefault="00467DEC" w:rsidP="009C75EC">
            <w:pPr>
              <w:pStyle w:val="Title"/>
              <w:rPr>
                <w:sz w:val="48"/>
                <w:szCs w:val="48"/>
              </w:rPr>
            </w:pPr>
            <w:r w:rsidRPr="00233C6F">
              <w:rPr>
                <w:sz w:val="48"/>
                <w:szCs w:val="48"/>
              </w:rPr>
              <w:t>kamlesh bambarde</w:t>
            </w:r>
          </w:p>
          <w:p w14:paraId="06675794" w14:textId="1622B268" w:rsidR="00957D90" w:rsidRPr="004603F3" w:rsidRDefault="00BA095F" w:rsidP="004603F3">
            <w:pPr>
              <w:rPr>
                <w:sz w:val="28"/>
                <w:szCs w:val="36"/>
              </w:rPr>
            </w:pPr>
            <w:r w:rsidRPr="00233C6F">
              <w:rPr>
                <w:sz w:val="40"/>
                <w:szCs w:val="48"/>
              </w:rPr>
              <w:t>Solutions Architect</w:t>
            </w:r>
          </w:p>
        </w:tc>
      </w:tr>
      <w:tr w:rsidR="001B2ABD" w14:paraId="0B0F3F8E" w14:textId="77777777" w:rsidTr="00BA095F">
        <w:trPr>
          <w:trHeight w:val="12900"/>
        </w:trPr>
        <w:tc>
          <w:tcPr>
            <w:tcW w:w="3970" w:type="dxa"/>
          </w:tcPr>
          <w:sdt>
            <w:sdtPr>
              <w:id w:val="-1711873194"/>
              <w:placeholder>
                <w:docPart w:val="162621DD52024EDC810FFB4556658CFC"/>
              </w:placeholder>
              <w:temporary/>
              <w:showingPlcHdr/>
              <w15:appearance w15:val="hidden"/>
            </w:sdtPr>
            <w:sdtEndPr/>
            <w:sdtContent>
              <w:p w14:paraId="5E35D75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40177F8" w14:textId="695EE02C" w:rsidR="0028128F" w:rsidRDefault="0028128F" w:rsidP="0053592F">
            <w:pPr>
              <w:rPr>
                <w:szCs w:val="18"/>
              </w:rPr>
            </w:pPr>
            <w:r w:rsidRPr="0028128F">
              <w:rPr>
                <w:szCs w:val="18"/>
              </w:rPr>
              <w:t xml:space="preserve">Solutions Architect with robust experience in architecting solutions for application modernization in complex cloud/multi-cloud/on-premises environments. An Innovative </w:t>
            </w:r>
            <w:r>
              <w:rPr>
                <w:szCs w:val="18"/>
              </w:rPr>
              <w:t>T</w:t>
            </w:r>
            <w:r w:rsidRPr="0028128F">
              <w:rPr>
                <w:szCs w:val="18"/>
              </w:rPr>
              <w:t>hinker who has successfully architected</w:t>
            </w:r>
            <w:r>
              <w:rPr>
                <w:szCs w:val="18"/>
              </w:rPr>
              <w:t>,</w:t>
            </w:r>
            <w:r w:rsidRPr="0028128F">
              <w:rPr>
                <w:szCs w:val="18"/>
              </w:rPr>
              <w:t xml:space="preserve"> several transformations of complex legacy applications</w:t>
            </w:r>
            <w:r>
              <w:rPr>
                <w:szCs w:val="18"/>
              </w:rPr>
              <w:t xml:space="preserve"> </w:t>
            </w:r>
            <w:r w:rsidR="00CA64EC">
              <w:rPr>
                <w:szCs w:val="18"/>
              </w:rPr>
              <w:t>t</w:t>
            </w:r>
            <w:r w:rsidR="002431AA">
              <w:rPr>
                <w:szCs w:val="18"/>
              </w:rPr>
              <w:t>o</w:t>
            </w:r>
            <w:r>
              <w:rPr>
                <w:szCs w:val="18"/>
              </w:rPr>
              <w:t xml:space="preserve"> </w:t>
            </w:r>
            <w:r w:rsidRPr="0028128F">
              <w:rPr>
                <w:szCs w:val="18"/>
              </w:rPr>
              <w:t xml:space="preserve">microservices based serverless </w:t>
            </w:r>
            <w:r w:rsidR="00CA64EC">
              <w:rPr>
                <w:szCs w:val="18"/>
              </w:rPr>
              <w:t>solutions.</w:t>
            </w:r>
            <w:r w:rsidR="002431AA">
              <w:rPr>
                <w:szCs w:val="18"/>
              </w:rPr>
              <w:t xml:space="preserve"> Additionally, architected solutions for multi-channel web applications, data integration.</w:t>
            </w:r>
          </w:p>
          <w:p w14:paraId="570190A3" w14:textId="77756D87" w:rsidR="00CA64EC" w:rsidRDefault="00CA64EC" w:rsidP="0053592F">
            <w:pPr>
              <w:rPr>
                <w:szCs w:val="18"/>
              </w:rPr>
            </w:pPr>
          </w:p>
          <w:p w14:paraId="4FDB1AB7" w14:textId="239CCEA6" w:rsidR="002431AA" w:rsidRPr="002431AA" w:rsidRDefault="0028128F" w:rsidP="0053592F">
            <w:pPr>
              <w:rPr>
                <w:szCs w:val="18"/>
              </w:rPr>
            </w:pPr>
            <w:bookmarkStart w:id="0" w:name="_GoBack"/>
            <w:bookmarkEnd w:id="0"/>
            <w:r w:rsidRPr="0028128F">
              <w:rPr>
                <w:szCs w:val="18"/>
              </w:rPr>
              <w:t>Astute problem solver</w:t>
            </w:r>
            <w:r>
              <w:rPr>
                <w:szCs w:val="18"/>
              </w:rPr>
              <w:t xml:space="preserve"> with a t</w:t>
            </w:r>
            <w:r w:rsidRPr="0028128F">
              <w:rPr>
                <w:szCs w:val="18"/>
              </w:rPr>
              <w:t>rack record of addressing the challenges such as niche technologies, reverse engineering, grooming &amp; coaching teams on emerging technologies</w:t>
            </w:r>
            <w:r>
              <w:rPr>
                <w:szCs w:val="18"/>
              </w:rPr>
              <w:t>. Additionally,</w:t>
            </w:r>
            <w:r w:rsidRPr="0028128F">
              <w:rPr>
                <w:szCs w:val="18"/>
              </w:rPr>
              <w:t xml:space="preserve"> undertak</w:t>
            </w:r>
            <w:r>
              <w:rPr>
                <w:szCs w:val="18"/>
              </w:rPr>
              <w:t>en</w:t>
            </w:r>
            <w:r w:rsidRPr="0028128F">
              <w:rPr>
                <w:szCs w:val="18"/>
              </w:rPr>
              <w:t xml:space="preserve"> assessment of enterprise applications to provide recommendations on rehosting to cloud environment.</w:t>
            </w:r>
          </w:p>
          <w:p w14:paraId="00C70FE3" w14:textId="77777777" w:rsidR="0020302E" w:rsidRPr="00CB0055" w:rsidRDefault="0020302E" w:rsidP="0020302E">
            <w:pPr>
              <w:pStyle w:val="Heading3"/>
            </w:pPr>
            <w:r>
              <w:t>certifications</w:t>
            </w:r>
          </w:p>
          <w:p w14:paraId="6FB9258B" w14:textId="77777777" w:rsidR="0020302E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>AWS Solutions Architect Associate</w:t>
            </w:r>
          </w:p>
          <w:p w14:paraId="2CE23A89" w14:textId="5AA296AD" w:rsidR="0020302E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>TOGAF 9.2</w:t>
            </w:r>
            <w:r w:rsidR="00304E62">
              <w:t xml:space="preserve"> Level 2</w:t>
            </w:r>
          </w:p>
          <w:p w14:paraId="7DEC7481" w14:textId="77777777" w:rsidR="0020302E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>PRINCE2 Practitioner</w:t>
            </w:r>
          </w:p>
          <w:p w14:paraId="733E77CA" w14:textId="77777777" w:rsidR="0020302E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 xml:space="preserve">ITILv3 Foundation </w:t>
            </w:r>
          </w:p>
          <w:p w14:paraId="3E867532" w14:textId="77777777" w:rsidR="0020302E" w:rsidRPr="00CB0055" w:rsidRDefault="0020302E" w:rsidP="0020302E">
            <w:pPr>
              <w:pStyle w:val="Heading3"/>
            </w:pPr>
            <w:r>
              <w:t>key skills</w:t>
            </w:r>
          </w:p>
          <w:p w14:paraId="7D94F4BB" w14:textId="4851EE31" w:rsidR="00D93912" w:rsidRDefault="00D93912" w:rsidP="00D93912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>AWS, Firebase</w:t>
            </w:r>
          </w:p>
          <w:p w14:paraId="474ADFE5" w14:textId="5AF17EA9" w:rsidR="0020302E" w:rsidRPr="00C55465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>C#, C++, Swift, Dart, JavaScript</w:t>
            </w:r>
          </w:p>
          <w:p w14:paraId="1E7C4124" w14:textId="25063EA6" w:rsidR="0020302E" w:rsidRPr="00C55465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 w:rsidRPr="00C55465">
              <w:t xml:space="preserve">React, KnockOut, </w:t>
            </w:r>
            <w:r w:rsidR="00D93912">
              <w:t xml:space="preserve">Next, </w:t>
            </w:r>
            <w:r w:rsidRPr="00C55465">
              <w:t>Angular</w:t>
            </w:r>
            <w:r w:rsidR="00D93912">
              <w:t>JS</w:t>
            </w:r>
            <w:r w:rsidRPr="00C55465">
              <w:t>, Express, Node, Flutter, iOS</w:t>
            </w:r>
          </w:p>
          <w:p w14:paraId="1FDBB99A" w14:textId="5D0CD818" w:rsidR="0020302E" w:rsidRPr="00C55465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 xml:space="preserve">ASP.Net, ASP.Net Web API, </w:t>
            </w:r>
            <w:r w:rsidR="00D93912">
              <w:t xml:space="preserve">WCF, WPF, </w:t>
            </w:r>
            <w:r>
              <w:t>Html5, CSS3, Bootstrap</w:t>
            </w:r>
          </w:p>
          <w:p w14:paraId="0C2C4577" w14:textId="77777777" w:rsidR="0020302E" w:rsidRPr="00C55465" w:rsidRDefault="0020302E" w:rsidP="0020302E">
            <w:pPr>
              <w:pStyle w:val="ListParagraph"/>
              <w:numPr>
                <w:ilvl w:val="0"/>
                <w:numId w:val="3"/>
              </w:numPr>
              <w:ind w:left="166" w:hanging="142"/>
            </w:pPr>
            <w:r>
              <w:t>MS Sql Server, Oracle, FireStore, MongoDB</w:t>
            </w:r>
          </w:p>
          <w:p w14:paraId="1971A253" w14:textId="77777777" w:rsidR="0020302E" w:rsidRPr="00CB0055" w:rsidRDefault="0020302E" w:rsidP="0020302E">
            <w:pPr>
              <w:pStyle w:val="Heading3"/>
            </w:pPr>
            <w:r>
              <w:t>education</w:t>
            </w:r>
          </w:p>
          <w:p w14:paraId="376D178E" w14:textId="77777777" w:rsidR="0020302E" w:rsidRDefault="0020302E" w:rsidP="0020302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9D6186">
              <w:t xml:space="preserve">Nagpur University </w:t>
            </w:r>
          </w:p>
          <w:p w14:paraId="6F2D6E69" w14:textId="77777777" w:rsidR="0020302E" w:rsidRPr="009D6186" w:rsidRDefault="0020302E" w:rsidP="0020302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9D6186">
              <w:t>BA (Economics) 1993</w:t>
            </w:r>
            <w:r>
              <w:t xml:space="preserve">, </w:t>
            </w:r>
            <w:r w:rsidRPr="009D6186">
              <w:t>MIRPM 1995</w:t>
            </w:r>
          </w:p>
          <w:p w14:paraId="67C67006" w14:textId="60223DE3" w:rsidR="00B35963" w:rsidRDefault="004603F3" w:rsidP="00B35963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774063" wp14:editId="362BDF6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394017</wp:posOffset>
                      </wp:positionV>
                      <wp:extent cx="143510" cy="143510"/>
                      <wp:effectExtent l="0" t="0" r="27940" b="27940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 w="1270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CD08BE" id="Oval 13" o:spid="_x0000_s1026" style="position:absolute;margin-left:.4pt;margin-top:31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" strokecolor="white [3201]" strokeweight="1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  <w:r w:rsidR="00B35963">
              <w:t>contact</w:t>
            </w:r>
          </w:p>
          <w:p w14:paraId="462C3099" w14:textId="7B20C6B1" w:rsidR="00B35963" w:rsidRDefault="004603F3" w:rsidP="004603F3">
            <w:pPr>
              <w:spacing w:line="360" w:lineRule="auto"/>
            </w:pPr>
            <w:r>
              <w:t xml:space="preserve">       +91 887 969 6698</w:t>
            </w:r>
          </w:p>
          <w:p w14:paraId="348C6218" w14:textId="337372C8" w:rsidR="004603F3" w:rsidRDefault="004603F3" w:rsidP="004603F3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B8E006" wp14:editId="6F072D8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2540</wp:posOffset>
                      </wp:positionV>
                      <wp:extent cx="143510" cy="143510"/>
                      <wp:effectExtent l="0" t="0" r="8890" b="889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116441" id="Oval 12" o:spid="_x0000_s1026" style="position:absolute;margin-left:.25pt;margin-top:.2pt;width:11.3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" stroked="f" strokeweight="1pt">
                      <v:fill r:id="rId13" o:title="" recolor="t" rotate="t" type="frame"/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50259C" wp14:editId="6A6F1F4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205105</wp:posOffset>
                      </wp:positionV>
                      <wp:extent cx="143510" cy="143510"/>
                      <wp:effectExtent l="0" t="0" r="8890" b="8890"/>
                      <wp:wrapNone/>
                      <wp:docPr id="1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35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4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C3AC11" id="Oval 10" o:spid="_x0000_s1026" style="position:absolute;margin-left:-.25pt;margin-top:16.15pt;width:11.3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" stroked="f" strokeweight="1pt">
                      <v:fill r:id="rId15" o:title="" recolor="t" rotate="t" type="frame"/>
                      <v:stroke joinstyle="miter"/>
                    </v:oval>
                  </w:pict>
                </mc:Fallback>
              </mc:AlternateContent>
            </w:r>
            <w:r>
              <w:t xml:space="preserve">       </w:t>
            </w:r>
            <w:hyperlink r:id="rId16" w:history="1">
              <w:r w:rsidRPr="00960A79">
                <w:rPr>
                  <w:rStyle w:val="Hyperlink"/>
                </w:rPr>
                <w:t>kamlesh.bambarde@outlook.com</w:t>
              </w:r>
            </w:hyperlink>
          </w:p>
          <w:p w14:paraId="639F6BD8" w14:textId="01CB77E0" w:rsidR="008816A6" w:rsidRDefault="004603F3" w:rsidP="004603F3">
            <w:pPr>
              <w:spacing w:line="360" w:lineRule="auto"/>
            </w:pPr>
            <w:r>
              <w:t xml:space="preserve">       Pune, </w:t>
            </w:r>
            <w:r w:rsidR="00FF562E">
              <w:t xml:space="preserve">Maharashtra, </w:t>
            </w:r>
            <w:r>
              <w:t>India</w:t>
            </w:r>
          </w:p>
          <w:p w14:paraId="415ED869" w14:textId="59FC5BB4" w:rsidR="002F4256" w:rsidRDefault="002F4256" w:rsidP="002F4256"/>
          <w:p w14:paraId="4AB31DC6" w14:textId="7F7B826D" w:rsidR="00467DEC" w:rsidRPr="004D3011" w:rsidRDefault="00467DEC" w:rsidP="002F4256"/>
        </w:tc>
        <w:tc>
          <w:tcPr>
            <w:tcW w:w="283" w:type="dxa"/>
          </w:tcPr>
          <w:p w14:paraId="548A0CBF" w14:textId="271CD3D8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sdt>
            <w:sdtPr>
              <w:id w:val="1001553383"/>
              <w:placeholder>
                <w:docPart w:val="9676739D0A224740B9BB59B50DC94CD0"/>
              </w:placeholder>
              <w:temporary/>
              <w:showingPlcHdr/>
              <w15:appearance w15:val="hidden"/>
            </w:sdtPr>
            <w:sdtEndPr/>
            <w:sdtContent>
              <w:p w14:paraId="4F17D0BB" w14:textId="40133718" w:rsidR="00036450" w:rsidRDefault="00036450" w:rsidP="00BA095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FAF6B80" w14:textId="1CCF618F" w:rsidR="00C80811" w:rsidRDefault="00FF213E" w:rsidP="00B359E4">
            <w:pPr>
              <w:pStyle w:val="Heading4"/>
            </w:pPr>
            <w:r>
              <w:t>Solutions Architect</w:t>
            </w:r>
          </w:p>
          <w:p w14:paraId="67BBF7F9" w14:textId="24E9A8DA" w:rsidR="00036450" w:rsidRDefault="00FF213E" w:rsidP="00B359E4">
            <w:pPr>
              <w:pStyle w:val="Heading4"/>
              <w:rPr>
                <w:bCs/>
              </w:rPr>
            </w:pPr>
            <w:r>
              <w:t>Capgemini Technology Services Ind Pvt Ltd</w:t>
            </w:r>
            <w:r w:rsidR="000041C4">
              <w:t xml:space="preserve">, </w:t>
            </w:r>
            <w:r>
              <w:t>Pune</w:t>
            </w:r>
            <w:r w:rsidR="000041C4">
              <w:t xml:space="preserve">, </w:t>
            </w:r>
            <w:r>
              <w:t>India</w:t>
            </w:r>
          </w:p>
          <w:p w14:paraId="3124E991" w14:textId="4A6C36BE" w:rsidR="00036450" w:rsidRPr="00036450" w:rsidRDefault="000041C4" w:rsidP="00B359E4">
            <w:pPr>
              <w:pStyle w:val="Date"/>
            </w:pPr>
            <w:r>
              <w:t>201</w:t>
            </w:r>
            <w:r w:rsidR="00FF213E">
              <w:t>4</w:t>
            </w:r>
            <w:r w:rsidR="00036450" w:rsidRPr="00036450">
              <w:t>–</w:t>
            </w:r>
            <w:r>
              <w:t>Present</w:t>
            </w:r>
            <w:r w:rsidR="00694EC7">
              <w:t xml:space="preserve"> </w:t>
            </w:r>
          </w:p>
          <w:p w14:paraId="70213EE8" w14:textId="2089FD44" w:rsidR="00036450" w:rsidRDefault="000041C4" w:rsidP="00C039FE">
            <w:r w:rsidRPr="00C73EE4">
              <w:t xml:space="preserve">Supervise hotel staff. Improve staff performance through training, </w:t>
            </w:r>
            <w:proofErr w:type="spellStart"/>
            <w:r w:rsidR="0020302E">
              <w:t>hj</w:t>
            </w:r>
            <w:proofErr w:type="spellEnd"/>
            <w:r w:rsidR="0020302E">
              <w:t xml:space="preserve"> </w:t>
            </w:r>
            <w:proofErr w:type="spellStart"/>
            <w:r w:rsidR="0020302E">
              <w:t>jh</w:t>
            </w:r>
            <w:proofErr w:type="spellEnd"/>
            <w:r w:rsidR="0020302E">
              <w:t xml:space="preserve"> </w:t>
            </w:r>
            <w:proofErr w:type="spellStart"/>
            <w:r w:rsidR="0020302E">
              <w:t>kjh</w:t>
            </w:r>
            <w:proofErr w:type="spellEnd"/>
            <w:r w:rsidR="0020302E">
              <w:t xml:space="preserve"> </w:t>
            </w:r>
            <w:proofErr w:type="spellStart"/>
            <w:r w:rsidR="0020302E">
              <w:t>kjh</w:t>
            </w:r>
            <w:proofErr w:type="spellEnd"/>
            <w:r w:rsidR="0020302E">
              <w:t xml:space="preserve"> </w:t>
            </w:r>
            <w:proofErr w:type="spellStart"/>
            <w:proofErr w:type="gramStart"/>
            <w:r w:rsidR="0020302E">
              <w:t>kjh</w:t>
            </w:r>
            <w:proofErr w:type="spellEnd"/>
            <w:r w:rsidR="0020302E">
              <w:t xml:space="preserve">  </w:t>
            </w:r>
            <w:proofErr w:type="spellStart"/>
            <w:r w:rsidR="0020302E">
              <w:t>kjh</w:t>
            </w:r>
            <w:r w:rsidRPr="00C73EE4">
              <w:t>attention</w:t>
            </w:r>
            <w:proofErr w:type="spellEnd"/>
            <w:proofErr w:type="gramEnd"/>
            <w:r w:rsidRPr="00C73EE4">
              <w:t xml:space="preserve"> to detail and empathetic problem-solving methods.</w:t>
            </w:r>
            <w:r w:rsidR="00036450" w:rsidRPr="00036450">
              <w:t xml:space="preserve"> </w:t>
            </w:r>
          </w:p>
          <w:p w14:paraId="46774550" w14:textId="3BF0FF5A" w:rsidR="004D3011" w:rsidRDefault="004D3011" w:rsidP="00036450"/>
          <w:p w14:paraId="68AAF1CA" w14:textId="6C8E32C1" w:rsidR="00C80811" w:rsidRDefault="00957D90" w:rsidP="000041C4">
            <w:pPr>
              <w:pStyle w:val="Heading4"/>
            </w:pPr>
            <w:r>
              <w:t>Technical Project</w:t>
            </w:r>
            <w:r w:rsidR="00FF213E">
              <w:t xml:space="preserve"> Manager</w:t>
            </w:r>
          </w:p>
          <w:p w14:paraId="211F2494" w14:textId="6533FD5C" w:rsidR="00FF213E" w:rsidRDefault="00FF213E" w:rsidP="00FF213E">
            <w:pPr>
              <w:pStyle w:val="Heading4"/>
              <w:rPr>
                <w:bCs/>
              </w:rPr>
            </w:pPr>
            <w:r>
              <w:t>Capgemini Technology Services Ind Pvt Ltd, Mumbai, India</w:t>
            </w:r>
          </w:p>
          <w:p w14:paraId="15E1C5D1" w14:textId="25137BC5" w:rsidR="004D3011" w:rsidRPr="004D3011" w:rsidRDefault="000041C4" w:rsidP="00B359E4">
            <w:pPr>
              <w:pStyle w:val="Date"/>
            </w:pPr>
            <w:r>
              <w:t>201</w:t>
            </w:r>
            <w:r w:rsidR="00FF213E">
              <w:t>0</w:t>
            </w:r>
            <w:r w:rsidR="004D3011" w:rsidRPr="004D3011">
              <w:t>–</w:t>
            </w:r>
            <w:r>
              <w:t>201</w:t>
            </w:r>
            <w:r w:rsidR="00FA7B4A">
              <w:t>3</w:t>
            </w:r>
          </w:p>
          <w:p w14:paraId="116E95E2" w14:textId="67D4D817" w:rsidR="004D3011" w:rsidRDefault="000041C4" w:rsidP="000041C4">
            <w:r w:rsidRPr="00C73EE4">
              <w:t xml:space="preserve">Supervised and trained hotel staff and resolved staff conflicts. Daily financial reporting. In charge of guest database and stays schedule. </w:t>
            </w:r>
          </w:p>
          <w:p w14:paraId="78FF0E94" w14:textId="6FA5D74E" w:rsidR="00FF213E" w:rsidRDefault="00FF213E" w:rsidP="000041C4"/>
          <w:p w14:paraId="37705447" w14:textId="1B664CAB" w:rsidR="00FF213E" w:rsidRDefault="00FF213E" w:rsidP="00FF213E">
            <w:pPr>
              <w:pStyle w:val="Heading4"/>
            </w:pPr>
            <w:r>
              <w:t>Senior Technical Analyst</w:t>
            </w:r>
          </w:p>
          <w:p w14:paraId="6B5DF711" w14:textId="4B3C2849" w:rsidR="00FF213E" w:rsidRDefault="00FF213E" w:rsidP="00FF213E">
            <w:pPr>
              <w:pStyle w:val="Heading4"/>
              <w:rPr>
                <w:bCs/>
              </w:rPr>
            </w:pPr>
            <w:r>
              <w:t>Capgemini UK Plc, Birmingham, UK</w:t>
            </w:r>
          </w:p>
          <w:p w14:paraId="0EDC27C3" w14:textId="528593B8" w:rsidR="00FF213E" w:rsidRPr="004D3011" w:rsidRDefault="00FF213E" w:rsidP="00FF213E">
            <w:pPr>
              <w:pStyle w:val="Date"/>
            </w:pPr>
            <w:r>
              <w:t>2008</w:t>
            </w:r>
            <w:r w:rsidRPr="004D3011">
              <w:t>–</w:t>
            </w:r>
            <w:r>
              <w:t>2010</w:t>
            </w:r>
          </w:p>
          <w:p w14:paraId="2EEE1C90" w14:textId="7BAB7A50" w:rsidR="00FF213E" w:rsidRDefault="00FF213E" w:rsidP="00FF213E">
            <w:r w:rsidRPr="00C73EE4">
              <w:t xml:space="preserve">Supervised and trained hotel staff and resolved staff conflicts. Daily financial reporting. In charge of guest database and stays schedule. </w:t>
            </w:r>
          </w:p>
          <w:p w14:paraId="6C14B74F" w14:textId="55D1F916" w:rsidR="00FF213E" w:rsidRDefault="00FF213E" w:rsidP="000041C4"/>
          <w:p w14:paraId="2DABE674" w14:textId="5510FD0C" w:rsidR="00FF213E" w:rsidRDefault="00FF213E" w:rsidP="00FF213E">
            <w:pPr>
              <w:pStyle w:val="Heading4"/>
            </w:pPr>
            <w:r>
              <w:t>Technical Team Lead</w:t>
            </w:r>
          </w:p>
          <w:p w14:paraId="36B4B287" w14:textId="5C7D3A6F" w:rsidR="00FF213E" w:rsidRDefault="00FF213E" w:rsidP="00FF213E">
            <w:pPr>
              <w:pStyle w:val="Heading4"/>
              <w:rPr>
                <w:bCs/>
              </w:rPr>
            </w:pPr>
            <w:r>
              <w:t>Capgemini Technology Services Ind Pvt Ltd, Mumbai, India</w:t>
            </w:r>
          </w:p>
          <w:p w14:paraId="4D31BC55" w14:textId="46A4927F" w:rsidR="00FF213E" w:rsidRPr="004D3011" w:rsidRDefault="00FF213E" w:rsidP="00FF213E">
            <w:pPr>
              <w:pStyle w:val="Date"/>
            </w:pPr>
            <w:r>
              <w:t>2005</w:t>
            </w:r>
            <w:r w:rsidRPr="004D3011">
              <w:t>–</w:t>
            </w:r>
            <w:r>
              <w:t>2008</w:t>
            </w:r>
          </w:p>
          <w:p w14:paraId="0812FA2D" w14:textId="26EB5DAC" w:rsidR="00FF213E" w:rsidRDefault="00FF213E" w:rsidP="00FF213E">
            <w:r w:rsidRPr="00C73EE4">
              <w:t xml:space="preserve">Supervised and trained hotel staff and resolved staff conflicts. Daily financial reporting. In charge of guest database and stays schedule. </w:t>
            </w:r>
          </w:p>
          <w:p w14:paraId="17AB9CD2" w14:textId="5B143609" w:rsidR="00FF213E" w:rsidRDefault="00FF213E" w:rsidP="000041C4"/>
          <w:p w14:paraId="385B8AAD" w14:textId="77777777" w:rsidR="00FF213E" w:rsidRDefault="00FF213E" w:rsidP="00FF213E">
            <w:pPr>
              <w:pStyle w:val="Heading4"/>
            </w:pPr>
            <w:r>
              <w:t>Technical Team Lead</w:t>
            </w:r>
          </w:p>
          <w:p w14:paraId="5E9EC169" w14:textId="669E6C30" w:rsidR="00FF213E" w:rsidRDefault="00FF213E" w:rsidP="00FF213E">
            <w:pPr>
              <w:pStyle w:val="Heading4"/>
              <w:rPr>
                <w:bCs/>
              </w:rPr>
            </w:pPr>
            <w:r>
              <w:t xml:space="preserve">Accenture Ind Pvt Ltd, </w:t>
            </w:r>
            <w:r w:rsidR="004C4537">
              <w:t>New Delhi</w:t>
            </w:r>
            <w:r>
              <w:t>, India</w:t>
            </w:r>
          </w:p>
          <w:p w14:paraId="0B6EC711" w14:textId="4B2D91BA" w:rsidR="00FF213E" w:rsidRPr="004D3011" w:rsidRDefault="00FF213E" w:rsidP="00FF213E">
            <w:pPr>
              <w:pStyle w:val="Date"/>
            </w:pPr>
            <w:r>
              <w:t>2004</w:t>
            </w:r>
            <w:r w:rsidRPr="004D3011">
              <w:t>–</w:t>
            </w:r>
            <w:r>
              <w:t>2005</w:t>
            </w:r>
          </w:p>
          <w:p w14:paraId="025ADFB7" w14:textId="77777777" w:rsidR="004C4537" w:rsidRDefault="00FF213E" w:rsidP="00FF213E">
            <w:r w:rsidRPr="00C73EE4">
              <w:t>Supervised and trained hotel staff and resolved staff conflicts. Daily financial reporting. In charge of guest database and stays schedule.</w:t>
            </w:r>
          </w:p>
          <w:p w14:paraId="3CBA156E" w14:textId="77777777" w:rsidR="004C4537" w:rsidRDefault="004C4537" w:rsidP="00FF213E"/>
          <w:p w14:paraId="49D4FD18" w14:textId="7A1ECC13" w:rsidR="004C4537" w:rsidRDefault="004C4537" w:rsidP="004C4537">
            <w:pPr>
              <w:pStyle w:val="Heading4"/>
            </w:pPr>
            <w:r>
              <w:t>Software Developer</w:t>
            </w:r>
          </w:p>
          <w:p w14:paraId="0AFE5D49" w14:textId="4E3FEDFE" w:rsidR="004C4537" w:rsidRDefault="004C4537" w:rsidP="004C4537">
            <w:pPr>
              <w:pStyle w:val="Heading4"/>
              <w:rPr>
                <w:bCs/>
              </w:rPr>
            </w:pPr>
            <w:r>
              <w:t>Goldstar Corporate Solutions Pvt Ltd, Mumbai, India</w:t>
            </w:r>
          </w:p>
          <w:p w14:paraId="5B4D6BA5" w14:textId="326B0BC9" w:rsidR="004C4537" w:rsidRPr="004D3011" w:rsidRDefault="004C4537" w:rsidP="004C4537">
            <w:pPr>
              <w:pStyle w:val="Date"/>
            </w:pPr>
            <w:r>
              <w:t>2000-2004</w:t>
            </w:r>
          </w:p>
          <w:p w14:paraId="33D79C8F" w14:textId="442786A3" w:rsidR="00FF213E" w:rsidRDefault="004C4537" w:rsidP="004C4537">
            <w:r w:rsidRPr="00C73EE4">
              <w:t>Supervised and trained hotel staff and resolved staff conflicts. Daily financial reporting. In charge of guest database and stays schedule.</w:t>
            </w:r>
            <w:r w:rsidR="00FF213E" w:rsidRPr="00C73EE4">
              <w:t xml:space="preserve"> </w:t>
            </w:r>
          </w:p>
          <w:p w14:paraId="3169DF1F" w14:textId="77777777" w:rsidR="00FF213E" w:rsidRDefault="00FF213E" w:rsidP="000041C4"/>
          <w:p w14:paraId="3B701D43" w14:textId="68C5D964" w:rsidR="00036450" w:rsidRDefault="006C1D9D" w:rsidP="00036450">
            <w:pPr>
              <w:pStyle w:val="Heading2"/>
            </w:pPr>
            <w:r>
              <w:t>key characteristics</w:t>
            </w:r>
          </w:p>
          <w:p w14:paraId="571F5E6B" w14:textId="77777777"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Budget Management</w:t>
            </w:r>
          </w:p>
          <w:p w14:paraId="697608DC" w14:textId="77777777"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>Excellent listener</w:t>
            </w:r>
          </w:p>
          <w:p w14:paraId="703EBF87" w14:textId="77777777" w:rsidR="006C1D9D" w:rsidRPr="000041C4" w:rsidRDefault="006C1D9D" w:rsidP="006C1D9D">
            <w:pPr>
              <w:pStyle w:val="ListBullet"/>
              <w:jc w:val="both"/>
              <w:rPr>
                <w:sz w:val="16"/>
                <w:szCs w:val="16"/>
              </w:rPr>
            </w:pPr>
            <w:r w:rsidRPr="000041C4">
              <w:rPr>
                <w:sz w:val="16"/>
                <w:szCs w:val="16"/>
              </w:rPr>
              <w:t xml:space="preserve">Friendly, </w:t>
            </w:r>
            <w:r w:rsidR="00A40869" w:rsidRPr="000041C4">
              <w:rPr>
                <w:sz w:val="16"/>
                <w:szCs w:val="16"/>
              </w:rPr>
              <w:t>courteous,</w:t>
            </w:r>
            <w:r w:rsidRPr="000041C4">
              <w:rPr>
                <w:sz w:val="16"/>
                <w:szCs w:val="16"/>
              </w:rPr>
              <w:t xml:space="preserve"> and service oriented</w:t>
            </w:r>
          </w:p>
          <w:p w14:paraId="67719287" w14:textId="3B64F20F" w:rsidR="00036450" w:rsidRPr="004D3011" w:rsidRDefault="00036450" w:rsidP="004C4537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color w:val="FFFFFF" w:themeColor="background1"/>
              </w:rPr>
            </w:pPr>
          </w:p>
        </w:tc>
      </w:tr>
    </w:tbl>
    <w:p w14:paraId="6305DD63" w14:textId="294555A0" w:rsidR="0043117B" w:rsidRDefault="004F51C3" w:rsidP="000C45FF">
      <w:pPr>
        <w:tabs>
          <w:tab w:val="left" w:pos="990"/>
        </w:tabs>
      </w:pPr>
    </w:p>
    <w:sectPr w:rsidR="0043117B" w:rsidSect="009D6186">
      <w:headerReference w:type="default" r:id="rId17"/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4D7F" w14:textId="77777777" w:rsidR="004F51C3" w:rsidRDefault="004F51C3" w:rsidP="000C45FF">
      <w:r>
        <w:separator/>
      </w:r>
    </w:p>
  </w:endnote>
  <w:endnote w:type="continuationSeparator" w:id="0">
    <w:p w14:paraId="182A13D8" w14:textId="77777777" w:rsidR="004F51C3" w:rsidRDefault="004F51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venir Nex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BBECD" w14:textId="77777777" w:rsidR="004F51C3" w:rsidRDefault="004F51C3" w:rsidP="000C45FF">
      <w:r>
        <w:separator/>
      </w:r>
    </w:p>
  </w:footnote>
  <w:footnote w:type="continuationSeparator" w:id="0">
    <w:p w14:paraId="429FF737" w14:textId="77777777" w:rsidR="004F51C3" w:rsidRDefault="004F51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6DFA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8CA02" wp14:editId="698AB2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Telephone" style="width:11.25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" o:bullet="t">
        <v:imagedata r:id="rId1" o:title="" croptop="-6805f" cropbottom="-8595f" cropleft="-2979f"/>
      </v:shape>
    </w:pict>
  </w:numPicBullet>
  <w:numPicBullet w:numPicBulletId="1">
    <w:pict>
      <v:shape id="_x0000_i1057" type="#_x0000_t75" style="width:27pt;height:27pt;visibility:visible;mso-wrap-style:square" o:bullet="t">
        <v:imagedata r:id="rId2" o:title=""/>
      </v:shape>
    </w:pict>
  </w:numPicBullet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E8B4C23"/>
    <w:multiLevelType w:val="hybridMultilevel"/>
    <w:tmpl w:val="6D140BD0"/>
    <w:lvl w:ilvl="0" w:tplc="357A1BE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F10EE"/>
    <w:multiLevelType w:val="hybridMultilevel"/>
    <w:tmpl w:val="3DFEB8E4"/>
    <w:lvl w:ilvl="0" w:tplc="357A1BE6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471370"/>
    <w:multiLevelType w:val="hybridMultilevel"/>
    <w:tmpl w:val="A18ACC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C"/>
    <w:rsid w:val="000041C4"/>
    <w:rsid w:val="00036450"/>
    <w:rsid w:val="00094499"/>
    <w:rsid w:val="00096D1F"/>
    <w:rsid w:val="000C45FF"/>
    <w:rsid w:val="000C5359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E6B1F"/>
    <w:rsid w:val="001F1ECC"/>
    <w:rsid w:val="0020302E"/>
    <w:rsid w:val="00233C6F"/>
    <w:rsid w:val="002400EB"/>
    <w:rsid w:val="002431AA"/>
    <w:rsid w:val="00256CF7"/>
    <w:rsid w:val="0027199D"/>
    <w:rsid w:val="0028128F"/>
    <w:rsid w:val="00281FD5"/>
    <w:rsid w:val="002A367D"/>
    <w:rsid w:val="002F4256"/>
    <w:rsid w:val="0030481B"/>
    <w:rsid w:val="00304E62"/>
    <w:rsid w:val="003156FC"/>
    <w:rsid w:val="003254B5"/>
    <w:rsid w:val="0037121F"/>
    <w:rsid w:val="00385167"/>
    <w:rsid w:val="003A6B7D"/>
    <w:rsid w:val="003B06CA"/>
    <w:rsid w:val="004071FC"/>
    <w:rsid w:val="00445947"/>
    <w:rsid w:val="004603F3"/>
    <w:rsid w:val="00467DEC"/>
    <w:rsid w:val="004813B3"/>
    <w:rsid w:val="00496591"/>
    <w:rsid w:val="004C15B3"/>
    <w:rsid w:val="004C4537"/>
    <w:rsid w:val="004C63E4"/>
    <w:rsid w:val="004D3011"/>
    <w:rsid w:val="004F51C3"/>
    <w:rsid w:val="00506C83"/>
    <w:rsid w:val="005260F1"/>
    <w:rsid w:val="005262AC"/>
    <w:rsid w:val="0053592F"/>
    <w:rsid w:val="005C2C69"/>
    <w:rsid w:val="005E39D5"/>
    <w:rsid w:val="00600670"/>
    <w:rsid w:val="00601EDB"/>
    <w:rsid w:val="00616E38"/>
    <w:rsid w:val="0062123A"/>
    <w:rsid w:val="0064147F"/>
    <w:rsid w:val="00646E75"/>
    <w:rsid w:val="006532F3"/>
    <w:rsid w:val="006771D0"/>
    <w:rsid w:val="00694EC7"/>
    <w:rsid w:val="006C1D9D"/>
    <w:rsid w:val="00715FCB"/>
    <w:rsid w:val="00743101"/>
    <w:rsid w:val="007775E1"/>
    <w:rsid w:val="007867A0"/>
    <w:rsid w:val="007927F5"/>
    <w:rsid w:val="00802CA0"/>
    <w:rsid w:val="008816A6"/>
    <w:rsid w:val="00916E15"/>
    <w:rsid w:val="009260CD"/>
    <w:rsid w:val="00952C25"/>
    <w:rsid w:val="00957D90"/>
    <w:rsid w:val="009B539F"/>
    <w:rsid w:val="009C75EC"/>
    <w:rsid w:val="009D6186"/>
    <w:rsid w:val="00A2118D"/>
    <w:rsid w:val="00A40869"/>
    <w:rsid w:val="00AD76E2"/>
    <w:rsid w:val="00B0747C"/>
    <w:rsid w:val="00B20152"/>
    <w:rsid w:val="00B35963"/>
    <w:rsid w:val="00B359E4"/>
    <w:rsid w:val="00B4534A"/>
    <w:rsid w:val="00B57D98"/>
    <w:rsid w:val="00B70850"/>
    <w:rsid w:val="00BA095F"/>
    <w:rsid w:val="00BF6586"/>
    <w:rsid w:val="00C039FE"/>
    <w:rsid w:val="00C066B6"/>
    <w:rsid w:val="00C37BA1"/>
    <w:rsid w:val="00C41AD0"/>
    <w:rsid w:val="00C4674C"/>
    <w:rsid w:val="00C506CF"/>
    <w:rsid w:val="00C547D5"/>
    <w:rsid w:val="00C55465"/>
    <w:rsid w:val="00C72662"/>
    <w:rsid w:val="00C72BED"/>
    <w:rsid w:val="00C80811"/>
    <w:rsid w:val="00C9578B"/>
    <w:rsid w:val="00CA64EC"/>
    <w:rsid w:val="00CB0055"/>
    <w:rsid w:val="00CF2290"/>
    <w:rsid w:val="00D2522B"/>
    <w:rsid w:val="00D422DE"/>
    <w:rsid w:val="00D5459D"/>
    <w:rsid w:val="00D93912"/>
    <w:rsid w:val="00DA1F4D"/>
    <w:rsid w:val="00DC2D7A"/>
    <w:rsid w:val="00DD172A"/>
    <w:rsid w:val="00E25A26"/>
    <w:rsid w:val="00E4381A"/>
    <w:rsid w:val="00E55D74"/>
    <w:rsid w:val="00ED1317"/>
    <w:rsid w:val="00F05EDE"/>
    <w:rsid w:val="00F364A3"/>
    <w:rsid w:val="00F60274"/>
    <w:rsid w:val="00F77FB9"/>
    <w:rsid w:val="00F9738D"/>
    <w:rsid w:val="00FA7B4A"/>
    <w:rsid w:val="00FB068F"/>
    <w:rsid w:val="00FE594B"/>
    <w:rsid w:val="00FF213E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9E06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D1317"/>
    <w:pPr>
      <w:ind w:left="720"/>
      <w:contextualSpacing/>
    </w:pPr>
  </w:style>
  <w:style w:type="paragraph" w:customStyle="1" w:styleId="Body">
    <w:name w:val="Body"/>
    <w:rsid w:val="009D618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venir Next" w:eastAsia="Arial Unicode MS" w:hAnsi="Avenir Next" w:cs="Arial Unicode MS"/>
      <w:color w:val="000000"/>
      <w:sz w:val="20"/>
      <w:szCs w:val="20"/>
      <w:bdr w:val="ni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59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kamlesh.bambarde@outlook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ambard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621DD52024EDC810FFB4556658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0BAE-56F2-433E-B401-42BEA31AFE51}"/>
      </w:docPartPr>
      <w:docPartBody>
        <w:p w:rsidR="0086768A" w:rsidRDefault="002E27CF">
          <w:pPr>
            <w:pStyle w:val="162621DD52024EDC810FFB4556658CFC"/>
          </w:pPr>
          <w:r w:rsidRPr="00D5459D">
            <w:t>Profile</w:t>
          </w:r>
        </w:p>
      </w:docPartBody>
    </w:docPart>
    <w:docPart>
      <w:docPartPr>
        <w:name w:val="9676739D0A224740B9BB59B50DC94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02B35-15D4-4457-B1C3-8A18BCBF2A4A}"/>
      </w:docPartPr>
      <w:docPartBody>
        <w:p w:rsidR="0086768A" w:rsidRDefault="002E27CF">
          <w:pPr>
            <w:pStyle w:val="9676739D0A224740B9BB59B50DC94CD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venir Next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CF"/>
    <w:rsid w:val="00197207"/>
    <w:rsid w:val="002E27CF"/>
    <w:rsid w:val="0047616A"/>
    <w:rsid w:val="0086768A"/>
    <w:rsid w:val="00B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2621DD52024EDC810FFB4556658CFC">
    <w:name w:val="162621DD52024EDC810FFB4556658CFC"/>
  </w:style>
  <w:style w:type="paragraph" w:customStyle="1" w:styleId="25C6F63DFB70409C9C43931D79BE5F13">
    <w:name w:val="25C6F63DFB70409C9C43931D79BE5F13"/>
  </w:style>
  <w:style w:type="paragraph" w:customStyle="1" w:styleId="2257D574A802450584C1723212D249EF">
    <w:name w:val="2257D574A802450584C1723212D249EF"/>
  </w:style>
  <w:style w:type="paragraph" w:customStyle="1" w:styleId="7B9404DEEEA14388B2A7E8E41224A177">
    <w:name w:val="7B9404DEEEA14388B2A7E8E41224A177"/>
  </w:style>
  <w:style w:type="paragraph" w:customStyle="1" w:styleId="9676739D0A224740B9BB59B50DC94CD0">
    <w:name w:val="9676739D0A224740B9BB59B50DC94CD0"/>
  </w:style>
  <w:style w:type="paragraph" w:customStyle="1" w:styleId="90B3DBE5E6CA4E11B2F6D2DCD6674A03">
    <w:name w:val="90B3DBE5E6CA4E11B2F6D2DCD6674A03"/>
  </w:style>
  <w:style w:type="paragraph" w:customStyle="1" w:styleId="330320C27C7A429D88261D56300BA212">
    <w:name w:val="330320C27C7A429D88261D56300BA212"/>
    <w:rsid w:val="0086768A"/>
  </w:style>
  <w:style w:type="paragraph" w:customStyle="1" w:styleId="BFFAA20950DF43DCA239F96E088FD76A">
    <w:name w:val="BFFAA20950DF43DCA239F96E088FD76A"/>
    <w:rsid w:val="00867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2020-02-10T04:55:00Z</dcterms:created>
  <dcterms:modified xsi:type="dcterms:W3CDTF">2020-02-10T13:29:00Z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